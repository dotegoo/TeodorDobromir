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0599" w14:textId="10CB51CF" w:rsidR="00F15EA0" w:rsidRDefault="00D46B4A">
      <w:pPr>
        <w:pStyle w:val="Name"/>
      </w:pPr>
      <w:r>
        <w:t>Dobromir Teodor gabriel</w:t>
      </w:r>
    </w:p>
    <w:p w14:paraId="06E3EFB2" w14:textId="119F1E9E" w:rsidR="00D46B4A" w:rsidRDefault="00D46B4A" w:rsidP="00696EDB">
      <w:pPr>
        <w:pStyle w:val="ContactInfo"/>
      </w:pPr>
      <w:r>
        <w:t>Romana 44 Medgidia Constanta 905600 |</w:t>
      </w:r>
    </w:p>
    <w:p w14:paraId="241E92CE" w14:textId="4A053C71" w:rsidR="00F15EA0" w:rsidRDefault="001B013D">
      <w:pPr>
        <w:pStyle w:val="ContactInfo"/>
      </w:pPr>
      <w:r>
        <w:t xml:space="preserve"> | </w:t>
      </w:r>
      <w:r w:rsidR="001565AA">
        <w:t>0762414377</w:t>
      </w:r>
      <w:r>
        <w:t xml:space="preserve">| </w:t>
      </w:r>
      <w:r w:rsidR="001565AA">
        <w:t>teodordob</w:t>
      </w:r>
      <w:r w:rsidR="00A53F90">
        <w:t>romir@gmail.com</w:t>
      </w:r>
    </w:p>
    <w:sdt>
      <w:sdtPr>
        <w:id w:val="-1179423465"/>
        <w:placeholder>
          <w:docPart w:val="91DCC95B15109D478DBC375F3EB098B5"/>
        </w:placeholder>
        <w:temporary/>
        <w:showingPlcHdr/>
        <w15:appearance w15:val="hidden"/>
      </w:sdtPr>
      <w:sdtEndPr/>
      <w:sdtContent>
        <w:p w14:paraId="43F2A29B" w14:textId="77777777" w:rsidR="00F15EA0" w:rsidRDefault="001B013D">
          <w:pPr>
            <w:pStyle w:val="Heading1"/>
          </w:pPr>
          <w:r>
            <w:t>Objective</w:t>
          </w:r>
        </w:p>
      </w:sdtContent>
    </w:sdt>
    <w:p w14:paraId="4E54EFDF" w14:textId="30F2B9CC" w:rsidR="00F15EA0" w:rsidRDefault="00097EF6">
      <w:r>
        <w:t>My objective</w:t>
      </w:r>
      <w:r w:rsidR="00FF3B41">
        <w:t xml:space="preserve"> is to</w:t>
      </w:r>
      <w:r w:rsidR="00C8731F">
        <w:t xml:space="preserve"> get</w:t>
      </w:r>
      <w:r w:rsidR="0052514B">
        <w:t xml:space="preserve"> your company via my knowledge and skills to</w:t>
      </w:r>
      <w:r w:rsidR="00E04A48">
        <w:t xml:space="preserve"> the highest </w:t>
      </w:r>
      <w:r w:rsidR="0095743A">
        <w:t>that’s ever been an to keep rising</w:t>
      </w:r>
      <w:r w:rsidR="00902940">
        <w:t xml:space="preserve"> in value</w:t>
      </w:r>
    </w:p>
    <w:p w14:paraId="5F031A32" w14:textId="212DD10D" w:rsidR="00902940" w:rsidRDefault="00F91457" w:rsidP="00902940">
      <w:pPr>
        <w:pStyle w:val="Heading1"/>
      </w:pPr>
      <w:r>
        <w:t>EXPERIENCE</w:t>
      </w:r>
    </w:p>
    <w:p w14:paraId="45E45908" w14:textId="7D43C29A" w:rsidR="00F15EA0" w:rsidRDefault="00DF56A9" w:rsidP="00DF56A9">
      <w:pPr>
        <w:pStyle w:val="ListBullet"/>
        <w:numPr>
          <w:ilvl w:val="0"/>
          <w:numId w:val="0"/>
        </w:numPr>
        <w:ind w:left="216"/>
      </w:pPr>
      <w:r>
        <w:t xml:space="preserve">My </w:t>
      </w:r>
      <w:r w:rsidR="00E64FBF">
        <w:t>experience</w:t>
      </w:r>
      <w:r>
        <w:t xml:space="preserve"> is not </w:t>
      </w:r>
      <w:r w:rsidR="00E64FBF">
        <w:t>in the field of work</w:t>
      </w:r>
      <w:r w:rsidR="00F91457">
        <w:t xml:space="preserve"> and I’m </w:t>
      </w:r>
      <w:r w:rsidR="00594337">
        <w:t>looking forward gaining experience from</w:t>
      </w:r>
      <w:r w:rsidR="00803B5C">
        <w:t xml:space="preserve"> your company</w:t>
      </w:r>
    </w:p>
    <w:sdt>
      <w:sdtPr>
        <w:id w:val="720946933"/>
        <w:placeholder>
          <w:docPart w:val="D7E7E99F417EEC41B50E453333E01B3E"/>
        </w:placeholder>
        <w:temporary/>
        <w:showingPlcHdr/>
        <w15:appearance w15:val="hidden"/>
      </w:sdtPr>
      <w:sdtEndPr/>
      <w:sdtContent>
        <w:p w14:paraId="64386D82" w14:textId="77777777" w:rsidR="00F15EA0" w:rsidRDefault="001B013D">
          <w:pPr>
            <w:pStyle w:val="Heading1"/>
          </w:pPr>
          <w:r>
            <w:t>Education</w:t>
          </w:r>
        </w:p>
      </w:sdtContent>
    </w:sdt>
    <w:p w14:paraId="39055A7D" w14:textId="278E5354" w:rsidR="00B5472E" w:rsidRDefault="00B5472E" w:rsidP="00B5472E">
      <w:r>
        <w:tab/>
        <w:t>•Self-Taught Programmer</w:t>
      </w:r>
    </w:p>
    <w:p w14:paraId="012E5823" w14:textId="39D9065E" w:rsidR="00B5472E" w:rsidRDefault="00B5472E" w:rsidP="00B5472E">
      <w:r>
        <w:tab/>
        <w:t>•Currently expanding knowledge in front-end development.</w:t>
      </w:r>
    </w:p>
    <w:p w14:paraId="6741E713" w14:textId="55D60BB4" w:rsidR="00B5472E" w:rsidRDefault="00B5472E" w:rsidP="00B5472E">
      <w:r>
        <w:t>Certifications:</w:t>
      </w:r>
    </w:p>
    <w:p w14:paraId="31B409A4" w14:textId="7D3ACF71" w:rsidR="00F15EA0" w:rsidRDefault="00B5472E" w:rsidP="00D24AEA">
      <w:r>
        <w:tab/>
        <w:t>•</w:t>
      </w:r>
      <w:r>
        <w:tab/>
        <w:t>Certificate in JavaScript.</w:t>
      </w:r>
    </w:p>
    <w:sectPr w:rsidR="00F15EA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0BDD" w14:textId="77777777" w:rsidR="00AA603C" w:rsidRDefault="00AA603C">
      <w:r>
        <w:separator/>
      </w:r>
    </w:p>
  </w:endnote>
  <w:endnote w:type="continuationSeparator" w:id="0">
    <w:p w14:paraId="7EB6D8C1" w14:textId="77777777" w:rsidR="00AA603C" w:rsidRDefault="00AA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BD49" w14:textId="77777777" w:rsidR="00F15EA0" w:rsidRDefault="001B013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1193" w14:textId="77777777" w:rsidR="00AA603C" w:rsidRDefault="00AA603C">
      <w:r>
        <w:separator/>
      </w:r>
    </w:p>
  </w:footnote>
  <w:footnote w:type="continuationSeparator" w:id="0">
    <w:p w14:paraId="3C09353E" w14:textId="77777777" w:rsidR="00AA603C" w:rsidRDefault="00AA6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9B73" w14:textId="77777777" w:rsidR="00F15EA0" w:rsidRDefault="001B013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00595D" wp14:editId="097123A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902431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E2AB" w14:textId="77777777" w:rsidR="00F15EA0" w:rsidRDefault="001B013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714922" wp14:editId="190F6F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28D251" w14:textId="77777777" w:rsidR="00F15EA0" w:rsidRDefault="00F15EA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71492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028D251" w14:textId="77777777" w:rsidR="00F15EA0" w:rsidRDefault="00F15EA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8825">
    <w:abstractNumId w:val="9"/>
  </w:num>
  <w:num w:numId="2" w16cid:durableId="854073075">
    <w:abstractNumId w:val="11"/>
  </w:num>
  <w:num w:numId="3" w16cid:durableId="1571767387">
    <w:abstractNumId w:val="10"/>
  </w:num>
  <w:num w:numId="4" w16cid:durableId="1480347550">
    <w:abstractNumId w:val="7"/>
  </w:num>
  <w:num w:numId="5" w16cid:durableId="1963001396">
    <w:abstractNumId w:val="6"/>
  </w:num>
  <w:num w:numId="6" w16cid:durableId="1152067574">
    <w:abstractNumId w:val="5"/>
  </w:num>
  <w:num w:numId="7" w16cid:durableId="1671250416">
    <w:abstractNumId w:val="4"/>
  </w:num>
  <w:num w:numId="8" w16cid:durableId="832183577">
    <w:abstractNumId w:val="8"/>
  </w:num>
  <w:num w:numId="9" w16cid:durableId="2053991524">
    <w:abstractNumId w:val="3"/>
  </w:num>
  <w:num w:numId="10" w16cid:durableId="273484997">
    <w:abstractNumId w:val="2"/>
  </w:num>
  <w:num w:numId="11" w16cid:durableId="1591231851">
    <w:abstractNumId w:val="1"/>
  </w:num>
  <w:num w:numId="12" w16cid:durableId="318002718">
    <w:abstractNumId w:val="0"/>
  </w:num>
  <w:num w:numId="13" w16cid:durableId="9120084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A"/>
    <w:rsid w:val="00097EF6"/>
    <w:rsid w:val="001565AA"/>
    <w:rsid w:val="001B013D"/>
    <w:rsid w:val="0052514B"/>
    <w:rsid w:val="00594337"/>
    <w:rsid w:val="00803B5C"/>
    <w:rsid w:val="00902940"/>
    <w:rsid w:val="0095743A"/>
    <w:rsid w:val="00A53F90"/>
    <w:rsid w:val="00AA603C"/>
    <w:rsid w:val="00B5472E"/>
    <w:rsid w:val="00C8731F"/>
    <w:rsid w:val="00D02657"/>
    <w:rsid w:val="00D24AEA"/>
    <w:rsid w:val="00D46B4A"/>
    <w:rsid w:val="00DF56A9"/>
    <w:rsid w:val="00E04A48"/>
    <w:rsid w:val="00E64FBF"/>
    <w:rsid w:val="00F15EA0"/>
    <w:rsid w:val="00F91457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ED398D"/>
  <w15:chartTrackingRefBased/>
  <w15:docId w15:val="{B6002815-7711-8D49-BC88-D7CE92DB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561FC6-DE31-064F-A3BE-89F1B976BB8C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CC95B15109D478DBC375F3EB0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2986-A28F-454C-A0B2-FB43B09E55E1}"/>
      </w:docPartPr>
      <w:docPartBody>
        <w:p w:rsidR="005D62EE" w:rsidRDefault="005D62EE">
          <w:pPr>
            <w:pStyle w:val="91DCC95B15109D478DBC375F3EB098B5"/>
          </w:pPr>
          <w:r>
            <w:t>Objective</w:t>
          </w:r>
        </w:p>
      </w:docPartBody>
    </w:docPart>
    <w:docPart>
      <w:docPartPr>
        <w:name w:val="D7E7E99F417EEC41B50E453333E01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4311-60BE-794E-9E6D-05A324B37620}"/>
      </w:docPartPr>
      <w:docPartBody>
        <w:p w:rsidR="005D62EE" w:rsidRDefault="005D62EE">
          <w:pPr>
            <w:pStyle w:val="D7E7E99F417EEC41B50E453333E01B3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147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73"/>
    <w:rsid w:val="001A3673"/>
    <w:rsid w:val="005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RO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CC95B15109D478DBC375F3EB098B5">
    <w:name w:val="91DCC95B15109D478DBC375F3EB098B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D7E7E99F417EEC41B50E453333E01B3E">
    <w:name w:val="D7E7E99F417EEC41B50E453333E01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%7bD5561FC6-DE31-064F-A3BE-89F1B976BB8C%7dtf16392110.dotx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Dobromir</dc:creator>
  <cp:keywords/>
  <dc:description/>
  <cp:lastModifiedBy>Teodor Dobromir</cp:lastModifiedBy>
  <cp:revision>2</cp:revision>
  <dcterms:created xsi:type="dcterms:W3CDTF">2024-01-05T21:47:00Z</dcterms:created>
  <dcterms:modified xsi:type="dcterms:W3CDTF">2024-01-05T21:47:00Z</dcterms:modified>
</cp:coreProperties>
</file>